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BD7" w:rsidRDefault="00E13BD7">
      <w:pPr>
        <w:pStyle w:val="Heading2"/>
        <w:contextualSpacing w:val="0"/>
        <w:jc w:val="center"/>
      </w:pPr>
      <w:r>
        <w:t>Курсовое проектирование</w:t>
      </w:r>
    </w:p>
    <w:p w:rsidR="00E13BD7" w:rsidRDefault="00E13BD7">
      <w:pPr>
        <w:pStyle w:val="normal0"/>
        <w:contextualSpacing w:val="0"/>
      </w:pPr>
    </w:p>
    <w:p w:rsidR="00E13BD7" w:rsidRDefault="00E13BD7">
      <w:pPr>
        <w:pStyle w:val="normal0"/>
        <w:contextualSpacing w:val="0"/>
      </w:pPr>
      <w:r>
        <w:t>Проект будет оцениваться, исходя из следующих требований:</w:t>
      </w:r>
    </w:p>
    <w:p w:rsidR="00E13BD7" w:rsidRDefault="00E13BD7">
      <w:pPr>
        <w:pStyle w:val="normal0"/>
        <w:contextualSpacing w:val="0"/>
      </w:pP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770"/>
        <w:gridCol w:w="7590"/>
      </w:tblGrid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Кол-во баллов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Архитектура (насколько она соответствует предметной области)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Доступ к данным: чтение, запись, постраничный доступ и т.п.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Индексы, триггеры, представления. Целостность данных в многопользовательской среде (блокировки, уровни изоляции и т.п.)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Генерация отчетов (pdf, xls и т.д. на ваш выбор). Быстродействие на большом объеме данных.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Загрузка данных (хотя бы csv), что вы предпримите, чтобы обеспечить эффективную загрузку.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Предусмотреть деплоймент вашего проекта (бд в первую очередь)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Придумать что-то свое: сложная интересная логика или что-нибудь еще в базе</w:t>
            </w:r>
          </w:p>
        </w:tc>
      </w:tr>
      <w:tr w:rsidR="00E13BD7" w:rsidRPr="00CB6C5D">
        <w:tblPrEx>
          <w:tblCellMar>
            <w:top w:w="0" w:type="dxa"/>
            <w:bottom w:w="0" w:type="dxa"/>
          </w:tblCellMar>
        </w:tblPrEx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BD7" w:rsidRDefault="00E13BD7">
            <w:pPr>
              <w:pStyle w:val="normal0"/>
              <w:spacing w:line="240" w:lineRule="auto"/>
              <w:contextualSpacing w:val="0"/>
            </w:pPr>
            <w:r>
              <w:t xml:space="preserve">Спецификация по вашему проекту на английском языке (не 100%, несколько страниц) </w:t>
            </w:r>
          </w:p>
        </w:tc>
      </w:tr>
    </w:tbl>
    <w:p w:rsidR="00E13BD7" w:rsidRDefault="00E13BD7">
      <w:pPr>
        <w:pStyle w:val="normal0"/>
        <w:contextualSpacing w:val="0"/>
      </w:pPr>
    </w:p>
    <w:p w:rsidR="00E13BD7" w:rsidRDefault="00E13BD7">
      <w:pPr>
        <w:pStyle w:val="normal0"/>
        <w:contextualSpacing w:val="0"/>
      </w:pPr>
    </w:p>
    <w:p w:rsidR="00E13BD7" w:rsidRDefault="00E13BD7">
      <w:pPr>
        <w:pStyle w:val="normal0"/>
        <w:contextualSpacing w:val="0"/>
      </w:pPr>
      <w:r>
        <w:rPr>
          <w:b/>
        </w:rPr>
        <w:t>Либо</w:t>
      </w:r>
      <w:r>
        <w:t xml:space="preserve"> вы выбираете тему, которая интересна вам, но она должна соответствовать по объему работы написанному выше, но спецификацию на английском пишите обязательно.</w:t>
      </w:r>
    </w:p>
    <w:p w:rsidR="00E13BD7" w:rsidRDefault="00E13BD7">
      <w:pPr>
        <w:pStyle w:val="normal0"/>
        <w:contextualSpacing w:val="0"/>
      </w:pPr>
    </w:p>
    <w:p w:rsidR="00E13BD7" w:rsidRDefault="00E13BD7">
      <w:pPr>
        <w:pStyle w:val="normal0"/>
        <w:contextualSpacing w:val="0"/>
      </w:pPr>
      <w:r>
        <w:t xml:space="preserve">Также к проекту должна прилагаться записка (на русском), по объему 10-15 страниц. </w:t>
      </w:r>
    </w:p>
    <w:p w:rsidR="00E13BD7" w:rsidRDefault="00E13BD7">
      <w:pPr>
        <w:pStyle w:val="normal0"/>
        <w:contextualSpacing w:val="0"/>
      </w:pPr>
    </w:p>
    <w:p w:rsidR="00E13BD7" w:rsidRDefault="00E13BD7">
      <w:pPr>
        <w:pStyle w:val="normal0"/>
        <w:contextualSpacing w:val="0"/>
      </w:pPr>
      <w:r>
        <w:t xml:space="preserve">Кроме этого, </w:t>
      </w:r>
      <w:r w:rsidRPr="009E0FA9">
        <w:t>2</w:t>
      </w:r>
      <w:r>
        <w:t xml:space="preserve"> раза за этот семестр: в</w:t>
      </w:r>
      <w:r w:rsidRPr="009E0FA9">
        <w:t xml:space="preserve"> </w:t>
      </w:r>
      <w:r>
        <w:t>марте и апреле надо прийти и сообщить о своих успехах, в противном случае итоговая оценка уменьшится на соответствующее количество баллов.</w:t>
      </w:r>
    </w:p>
    <w:sectPr w:rsidR="00E13BD7" w:rsidSect="009814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433"/>
    <w:rsid w:val="00981433"/>
    <w:rsid w:val="009E0FA9"/>
    <w:rsid w:val="00AB1C0E"/>
    <w:rsid w:val="00B03EF5"/>
    <w:rsid w:val="00CB6C5D"/>
    <w:rsid w:val="00E1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uiPriority w:val="99"/>
    <w:qFormat/>
    <w:rsid w:val="00981433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81433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81433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81433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81433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81433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E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E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E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ED"/>
    <w:rPr>
      <w:rFonts w:asciiTheme="minorHAnsi" w:eastAsiaTheme="minorEastAsia" w:hAnsiTheme="minorHAnsi" w:cstheme="minorBidi"/>
      <w:b/>
      <w:bCs/>
    </w:rPr>
  </w:style>
  <w:style w:type="paragraph" w:customStyle="1" w:styleId="normal0">
    <w:name w:val="normal"/>
    <w:uiPriority w:val="99"/>
    <w:rsid w:val="00981433"/>
    <w:pPr>
      <w:widowControl w:val="0"/>
      <w:spacing w:line="276" w:lineRule="auto"/>
      <w:contextualSpacing/>
    </w:pPr>
    <w:rPr>
      <w:rFonts w:ascii="Arial" w:hAnsi="Arial" w:cs="Arial"/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981433"/>
    <w:pPr>
      <w:spacing w:before="480" w:after="120"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C271E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81433"/>
    <w:pPr>
      <w:spacing w:before="360" w:after="80"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271E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177</Words>
  <Characters>1014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КП_2013.docx</dc:title>
  <dc:subject/>
  <dc:creator/>
  <cp:keywords/>
  <dc:description/>
  <cp:lastModifiedBy>User</cp:lastModifiedBy>
  <cp:revision>3</cp:revision>
  <dcterms:created xsi:type="dcterms:W3CDTF">2014-02-21T16:52:00Z</dcterms:created>
  <dcterms:modified xsi:type="dcterms:W3CDTF">2014-02-21T16:53:00Z</dcterms:modified>
</cp:coreProperties>
</file>